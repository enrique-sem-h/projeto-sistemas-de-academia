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672B" w14:textId="540A8446" w:rsidR="0065399C" w:rsidRPr="00D90950" w:rsidRDefault="004F184E" w:rsidP="004F184E">
      <w:pPr>
        <w:pStyle w:val="Heading1"/>
      </w:pPr>
      <w:r w:rsidRPr="00D90950">
        <w:t xml:space="preserve">Acordos do time </w:t>
      </w:r>
      <w:proofErr w:type="spellStart"/>
      <w:r w:rsidRPr="00D90950">
        <w:t>scrum</w:t>
      </w:r>
      <w:proofErr w:type="spellEnd"/>
    </w:p>
    <w:p w14:paraId="6709105D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61C5A310" w14:textId="77777777" w:rsidR="004F184E" w:rsidRPr="004F184E" w:rsidRDefault="004F184E" w:rsidP="004F184E">
      <w:pPr>
        <w:pStyle w:val="Heading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Equipe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55"/>
        <w:gridCol w:w="1701"/>
      </w:tblGrid>
      <w:tr w:rsidR="004F184E" w:rsidRPr="004F184E" w14:paraId="5D7DB559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60D9080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Nome completo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F2F2F2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16D69BA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b/>
                <w:bCs/>
                <w:sz w:val="22"/>
                <w:szCs w:val="22"/>
                <w:lang w:eastAsia="pt-BR"/>
              </w:rPr>
              <w:t>Papel</w:t>
            </w: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</w:p>
        </w:tc>
      </w:tr>
      <w:tr w:rsidR="004F184E" w:rsidRPr="004F184E" w14:paraId="2E4BB8C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AA2FAB0" w14:textId="14E17125" w:rsidR="004F184E" w:rsidRPr="004F184E" w:rsidRDefault="0061252D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Gabriel </w:t>
            </w: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Kalebe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Santos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97811B3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Scrum master* </w:t>
            </w:r>
          </w:p>
        </w:tc>
      </w:tr>
      <w:tr w:rsidR="004F184E" w:rsidRPr="004F184E" w14:paraId="48157350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FB647C" w14:textId="6CE02A5F" w:rsidR="0061252D" w:rsidRPr="0061252D" w:rsidRDefault="0061252D" w:rsidP="004F184E">
            <w:pPr>
              <w:textAlignment w:val="baseline"/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Mariana Nunes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C4AAE82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68C1EAA7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9F5A5D7" w14:textId="00AF7F14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 </w:t>
            </w:r>
            <w:r w:rsidR="0061252D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Enrique Carvalho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FE82AE1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  <w:tr w:rsidR="004F184E" w:rsidRPr="004F184E" w14:paraId="1A0E7C05" w14:textId="77777777" w:rsidTr="004F184E">
        <w:tc>
          <w:tcPr>
            <w:tcW w:w="665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53FE9A" w14:textId="3D7D8EF0" w:rsidR="004F184E" w:rsidRPr="004F184E" w:rsidRDefault="0061252D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Jhenifer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 xml:space="preserve"> Rodrigues</w:t>
            </w:r>
          </w:p>
        </w:tc>
        <w:tc>
          <w:tcPr>
            <w:tcW w:w="1701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5B5667" w14:textId="77777777" w:rsidR="004F184E" w:rsidRPr="004F184E" w:rsidRDefault="004F184E" w:rsidP="004F184E">
            <w:pPr>
              <w:textAlignment w:val="baseline"/>
              <w:rPr>
                <w:rFonts w:ascii="Times New Roman" w:eastAsia="Times New Roman" w:hAnsi="Times New Roman" w:cs="Times New Roman"/>
                <w:lang w:eastAsia="pt-BR"/>
              </w:rPr>
            </w:pPr>
            <w:r w:rsidRPr="004F184E">
              <w:rPr>
                <w:rFonts w:ascii="Calibri" w:eastAsia="Times New Roman" w:hAnsi="Calibri" w:cs="Calibri"/>
                <w:sz w:val="22"/>
                <w:szCs w:val="22"/>
                <w:lang w:eastAsia="pt-BR"/>
              </w:rPr>
              <w:t>Desenvolvedor </w:t>
            </w:r>
          </w:p>
        </w:tc>
      </w:tr>
    </w:tbl>
    <w:p w14:paraId="6D147123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44454686" w14:textId="77777777" w:rsidR="004F184E" w:rsidRPr="004F184E" w:rsidRDefault="004F184E" w:rsidP="004F184E">
      <w:pPr>
        <w:pStyle w:val="Heading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Política de equipe </w:t>
      </w:r>
    </w:p>
    <w:p w14:paraId="30AF516E" w14:textId="5CCEB190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Agenda de reuniões</w:t>
      </w:r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: Remoto às Sextas-Feiras</w:t>
      </w:r>
    </w:p>
    <w:p w14:paraId="50D3BF21" w14:textId="339BB1C3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Horário</w:t>
      </w:r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: Geralmente às 15:30</w:t>
      </w:r>
    </w:p>
    <w:p w14:paraId="66582A7B" w14:textId="2B562F5E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Recursos</w:t>
      </w:r>
      <w:r w:rsidR="0061252D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  <w:proofErr w:type="spellStart"/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Discord</w:t>
      </w:r>
      <w:proofErr w:type="spellEnd"/>
      <w:r w:rsidR="0061252D">
        <w:rPr>
          <w:rFonts w:ascii="Calibri" w:eastAsia="Times New Roman" w:hAnsi="Calibri" w:cs="Calibri"/>
          <w:sz w:val="22"/>
          <w:szCs w:val="22"/>
          <w:lang w:eastAsia="pt-BR"/>
        </w:rPr>
        <w:t xml:space="preserve">, WhatsApp e </w:t>
      </w:r>
      <w:proofErr w:type="spellStart"/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Github</w:t>
      </w:r>
      <w:proofErr w:type="spellEnd"/>
    </w:p>
    <w:p w14:paraId="5F629430" w14:textId="035DD571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Frequência</w:t>
      </w:r>
      <w:r w:rsidR="0061252D">
        <w:rPr>
          <w:rFonts w:ascii="Calibri" w:eastAsia="Times New Roman" w:hAnsi="Calibri" w:cs="Calibri"/>
          <w:sz w:val="22"/>
          <w:szCs w:val="22"/>
          <w:lang w:eastAsia="pt-BR"/>
        </w:rPr>
        <w:t xml:space="preserve">: 75% de </w:t>
      </w:r>
      <w:proofErr w:type="spellStart"/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presência</w:t>
      </w:r>
      <w:proofErr w:type="spellEnd"/>
      <w:r w:rsidR="0061252D">
        <w:rPr>
          <w:rFonts w:ascii="Calibri" w:eastAsia="Times New Roman" w:hAnsi="Calibri" w:cs="Calibri"/>
          <w:sz w:val="22"/>
          <w:szCs w:val="22"/>
          <w:lang w:eastAsia="pt-BR"/>
        </w:rPr>
        <w:t xml:space="preserve"> dos membros</w:t>
      </w:r>
    </w:p>
    <w:p w14:paraId="63DBD7A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3ED99FC" w14:textId="77777777" w:rsidR="004F184E" w:rsidRPr="004F184E" w:rsidRDefault="004F184E" w:rsidP="004F184E">
      <w:pPr>
        <w:pStyle w:val="Heading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Acordos de trabalho </w:t>
      </w:r>
    </w:p>
    <w:p w14:paraId="4D390A60" w14:textId="0D46F66E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Tolerância a atrasos e faltas</w:t>
      </w:r>
      <w:r w:rsidR="0061252D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  <w:r w:rsidR="00924879">
        <w:rPr>
          <w:rFonts w:ascii="Calibri" w:eastAsia="Times New Roman" w:hAnsi="Calibri" w:cs="Calibri"/>
          <w:sz w:val="22"/>
          <w:szCs w:val="22"/>
          <w:lang w:eastAsia="pt-BR"/>
        </w:rPr>
        <w:t>3 Faltas e recebe restrições</w:t>
      </w:r>
    </w:p>
    <w:p w14:paraId="204FD6B3" w14:textId="675BFFAC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Limites relacionados a entrega</w:t>
      </w:r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: 12 dias</w:t>
      </w:r>
    </w:p>
    <w:p w14:paraId="52124341" w14:textId="3EE64E01" w:rsidR="004F184E" w:rsidRPr="004F184E" w:rsidRDefault="004F184E" w:rsidP="00812548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Pares de revisão</w:t>
      </w:r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: Todos os membros revisam suas partes</w:t>
      </w:r>
    </w:p>
    <w:p w14:paraId="21AB077B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394ABE9E" w14:textId="77777777" w:rsidR="004F184E" w:rsidRPr="004F184E" w:rsidRDefault="004F184E" w:rsidP="004F184E">
      <w:pPr>
        <w:pStyle w:val="Heading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Definições para o </w:t>
      </w:r>
      <w:proofErr w:type="spellStart"/>
      <w:r w:rsidRPr="004F184E">
        <w:rPr>
          <w:rFonts w:eastAsia="Times New Roman"/>
          <w:lang w:eastAsia="pt-BR"/>
        </w:rPr>
        <w:t>kanban</w:t>
      </w:r>
      <w:proofErr w:type="spellEnd"/>
      <w:r w:rsidRPr="004F184E">
        <w:rPr>
          <w:rFonts w:eastAsia="Times New Roman"/>
          <w:lang w:eastAsia="pt-BR"/>
        </w:rPr>
        <w:t> </w:t>
      </w:r>
    </w:p>
    <w:p w14:paraId="037F9170" w14:textId="76FCDDDA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Fases</w:t>
      </w:r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: ideias, modelagem, implementação, finalizado</w:t>
      </w:r>
    </w:p>
    <w:p w14:paraId="4FFB2797" w14:textId="355DF919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Duração da sprint</w:t>
      </w:r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: 12 dias</w:t>
      </w:r>
    </w:p>
    <w:p w14:paraId="0BFB3126" w14:textId="6275D7E6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Regra de atribuição de responsável</w:t>
      </w:r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: As tarefas são divididas entre os membros de maneira homogênea.</w:t>
      </w:r>
    </w:p>
    <w:p w14:paraId="3E99452A" w14:textId="3C70B074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Ferramenta do </w:t>
      </w:r>
      <w:proofErr w:type="spellStart"/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kanban</w:t>
      </w:r>
      <w:proofErr w:type="spellEnd"/>
      <w:r w:rsidR="0061252D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  <w:proofErr w:type="spellStart"/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Discord</w:t>
      </w:r>
      <w:proofErr w:type="spellEnd"/>
    </w:p>
    <w:p w14:paraId="18FF253E" w14:textId="77777777" w:rsidR="004F184E" w:rsidRPr="004F184E" w:rsidRDefault="004F184E" w:rsidP="004F184E">
      <w:pPr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 </w:t>
      </w:r>
    </w:p>
    <w:p w14:paraId="0F446BDB" w14:textId="77777777" w:rsidR="004F184E" w:rsidRPr="004F184E" w:rsidRDefault="004F184E" w:rsidP="004F184E">
      <w:pPr>
        <w:pStyle w:val="Heading2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eastAsia="Times New Roman"/>
          <w:lang w:eastAsia="pt-BR"/>
        </w:rPr>
        <w:t>Configurações </w:t>
      </w:r>
    </w:p>
    <w:p w14:paraId="4EEA6A1A" w14:textId="0A02DB95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Repositório de artefatos</w:t>
      </w:r>
      <w:r w:rsidR="0061252D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  <w:proofErr w:type="spellStart"/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Github</w:t>
      </w:r>
      <w:proofErr w:type="spellEnd"/>
    </w:p>
    <w:p w14:paraId="0BB63E16" w14:textId="7B47D14B" w:rsidR="004F184E" w:rsidRPr="004F184E" w:rsidRDefault="004F184E" w:rsidP="004F184E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Ferramentas</w:t>
      </w:r>
      <w:r w:rsidR="0061252D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  <w:proofErr w:type="spellStart"/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Github</w:t>
      </w:r>
      <w:proofErr w:type="spellEnd"/>
      <w:r w:rsidR="0061252D">
        <w:rPr>
          <w:rFonts w:ascii="Calibri" w:eastAsia="Times New Roman" w:hAnsi="Calibri" w:cs="Calibri"/>
          <w:sz w:val="22"/>
          <w:szCs w:val="22"/>
          <w:lang w:eastAsia="pt-BR"/>
        </w:rPr>
        <w:t xml:space="preserve">, WhatsApp, </w:t>
      </w:r>
      <w:proofErr w:type="spellStart"/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Discord</w:t>
      </w:r>
      <w:proofErr w:type="spellEnd"/>
    </w:p>
    <w:p w14:paraId="09BE67F8" w14:textId="0F53FD7C" w:rsidR="00D90950" w:rsidRPr="00812548" w:rsidRDefault="004F184E" w:rsidP="00812548">
      <w:pPr>
        <w:ind w:left="708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4F184E">
        <w:rPr>
          <w:rFonts w:ascii="Calibri" w:eastAsia="Times New Roman" w:hAnsi="Calibri" w:cs="Calibri"/>
          <w:sz w:val="22"/>
          <w:szCs w:val="22"/>
          <w:lang w:eastAsia="pt-BR"/>
        </w:rPr>
        <w:t>Ambiente de desenvolvimento</w:t>
      </w:r>
      <w:r w:rsidR="0061252D">
        <w:rPr>
          <w:rFonts w:ascii="Calibri" w:eastAsia="Times New Roman" w:hAnsi="Calibri" w:cs="Calibri"/>
          <w:sz w:val="22"/>
          <w:szCs w:val="22"/>
          <w:lang w:eastAsia="pt-BR"/>
        </w:rPr>
        <w:t xml:space="preserve">: </w:t>
      </w:r>
      <w:proofErr w:type="spellStart"/>
      <w:r w:rsidR="0061252D">
        <w:rPr>
          <w:rFonts w:ascii="Calibri" w:eastAsia="Times New Roman" w:hAnsi="Calibri" w:cs="Calibri"/>
          <w:sz w:val="22"/>
          <w:szCs w:val="22"/>
          <w:lang w:eastAsia="pt-BR"/>
        </w:rPr>
        <w:t>VSCode</w:t>
      </w:r>
      <w:proofErr w:type="spellEnd"/>
      <w:r w:rsidR="00D90950" w:rsidRPr="0061252D">
        <w:br w:type="page"/>
      </w:r>
    </w:p>
    <w:p w14:paraId="6DE119FE" w14:textId="6663A90A" w:rsidR="004F184E" w:rsidRPr="004F184E" w:rsidRDefault="00D9095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58BF60" wp14:editId="689496E9">
            <wp:extent cx="5396230" cy="3035300"/>
            <wp:effectExtent l="0" t="0" r="1270" b="0"/>
            <wp:docPr id="1" name="Imagem 1" descr="Tela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vídeo game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84E" w:rsidRPr="004F184E" w:rsidSect="007B41A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4E"/>
    <w:rsid w:val="002A0FCE"/>
    <w:rsid w:val="004F184E"/>
    <w:rsid w:val="0061252D"/>
    <w:rsid w:val="0065399C"/>
    <w:rsid w:val="007B41A6"/>
    <w:rsid w:val="00812548"/>
    <w:rsid w:val="00924879"/>
    <w:rsid w:val="00D60431"/>
    <w:rsid w:val="00D9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4FB970"/>
  <w15:chartTrackingRefBased/>
  <w15:docId w15:val="{265ACAAF-8666-E045-AABE-76D65AC54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8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F18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spellingerror">
    <w:name w:val="spellingerror"/>
    <w:basedOn w:val="DefaultParagraphFont"/>
    <w:rsid w:val="004F184E"/>
  </w:style>
  <w:style w:type="character" w:customStyle="1" w:styleId="normaltextrun">
    <w:name w:val="normaltextrun"/>
    <w:basedOn w:val="DefaultParagraphFont"/>
    <w:rsid w:val="004F184E"/>
  </w:style>
  <w:style w:type="character" w:customStyle="1" w:styleId="eop">
    <w:name w:val="eop"/>
    <w:basedOn w:val="DefaultParagraphFont"/>
    <w:rsid w:val="004F184E"/>
  </w:style>
  <w:style w:type="character" w:customStyle="1" w:styleId="Heading1Char">
    <w:name w:val="Heading 1 Char"/>
    <w:basedOn w:val="DefaultParagraphFont"/>
    <w:link w:val="Heading1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1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9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4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7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7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16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5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3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9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6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2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44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922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88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798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8232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09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08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228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55184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01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10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21238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79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4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7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56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96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9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87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8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9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Gustavo Bastos Lima</dc:creator>
  <cp:keywords/>
  <dc:description/>
  <cp:lastModifiedBy>ENRIQUE DE LIMA CARVALHO</cp:lastModifiedBy>
  <cp:revision>4</cp:revision>
  <dcterms:created xsi:type="dcterms:W3CDTF">2021-03-22T12:11:00Z</dcterms:created>
  <dcterms:modified xsi:type="dcterms:W3CDTF">2022-10-26T21:30:00Z</dcterms:modified>
</cp:coreProperties>
</file>